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D5" w:rsidRDefault="0090560F">
      <w:pPr>
        <w:pStyle w:val="Title"/>
      </w:pPr>
      <w:r>
        <w:t xml:space="preserve">The Complete Web Developer Course HTML </w:t>
      </w:r>
      <w:r w:rsidR="007A17F6">
        <w:t>quiz</w:t>
      </w:r>
      <w:bookmarkStart w:id="0" w:name="_GoBack"/>
      <w:bookmarkEnd w:id="0"/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256"/>
        <w:gridCol w:w="2974"/>
        <w:gridCol w:w="450"/>
        <w:gridCol w:w="1046"/>
        <w:gridCol w:w="3634"/>
      </w:tblGrid>
      <w:tr w:rsidR="00A267D5" w:rsidTr="00BE566F">
        <w:tc>
          <w:tcPr>
            <w:tcW w:w="1256" w:type="dxa"/>
            <w:vAlign w:val="bottom"/>
          </w:tcPr>
          <w:p w:rsidR="00A267D5" w:rsidRDefault="00912FDF">
            <w:sdt>
              <w:sdtPr>
                <w:id w:val="653260406"/>
                <w:placeholder>
                  <w:docPart w:val="A7BBB55217724C948940BBDDB3C51E79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Instructor</w:t>
                </w:r>
              </w:sdtContent>
            </w:sdt>
            <w:r w:rsidR="005D3159">
              <w:t>:</w:t>
            </w:r>
          </w:p>
        </w:tc>
        <w:tc>
          <w:tcPr>
            <w:tcW w:w="2974" w:type="dxa"/>
            <w:vAlign w:val="bottom"/>
          </w:tcPr>
          <w:p w:rsidR="00A267D5" w:rsidRDefault="0032560D">
            <w:proofErr w:type="spellStart"/>
            <w:r>
              <w:t>Shazahan</w:t>
            </w:r>
            <w:proofErr w:type="spellEnd"/>
            <w:r>
              <w:t xml:space="preserve"> </w:t>
            </w:r>
            <w:proofErr w:type="spellStart"/>
            <w:r>
              <w:t>Kabir</w:t>
            </w:r>
            <w:proofErr w:type="spellEnd"/>
            <w:r>
              <w:t xml:space="preserve"> Saju</w:t>
            </w:r>
          </w:p>
        </w:tc>
        <w:tc>
          <w:tcPr>
            <w:tcW w:w="450" w:type="dxa"/>
            <w:vAlign w:val="bottom"/>
          </w:tcPr>
          <w:p w:rsidR="00A267D5" w:rsidRDefault="00A267D5"/>
        </w:tc>
        <w:tc>
          <w:tcPr>
            <w:tcW w:w="1046" w:type="dxa"/>
            <w:vAlign w:val="bottom"/>
          </w:tcPr>
          <w:p w:rsidR="00A267D5" w:rsidRDefault="00912FDF">
            <w:sdt>
              <w:sdtPr>
                <w:id w:val="1984341151"/>
                <w:placeholder>
                  <w:docPart w:val="79300DA45E2C4C1E93ED0AC5C1F85F14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Name</w:t>
                </w:r>
              </w:sdtContent>
            </w:sdt>
            <w:r w:rsidR="005D3159">
              <w:t>:</w:t>
            </w:r>
          </w:p>
        </w:tc>
        <w:tc>
          <w:tcPr>
            <w:tcW w:w="3634" w:type="dxa"/>
            <w:tcBorders>
              <w:bottom w:val="single" w:sz="4" w:space="0" w:color="auto"/>
            </w:tcBorders>
            <w:vAlign w:val="bottom"/>
          </w:tcPr>
          <w:p w:rsidR="00A267D5" w:rsidRDefault="00A267D5"/>
        </w:tc>
      </w:tr>
      <w:tr w:rsidR="00A267D5" w:rsidTr="00BE566F">
        <w:tc>
          <w:tcPr>
            <w:tcW w:w="1256" w:type="dxa"/>
            <w:vAlign w:val="bottom"/>
          </w:tcPr>
          <w:p w:rsidR="00A267D5" w:rsidRDefault="00912FDF">
            <w:sdt>
              <w:sdtPr>
                <w:id w:val="-39515493"/>
                <w:placeholder>
                  <w:docPart w:val="39A3F4768D914D17A883F9644C6A26B7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Results</w:t>
                </w:r>
              </w:sdtContent>
            </w:sdt>
            <w:r w:rsidR="005D3159">
              <w:t>: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vAlign w:val="bottom"/>
          </w:tcPr>
          <w:p w:rsidR="00A267D5" w:rsidRDefault="00A267D5"/>
        </w:tc>
        <w:tc>
          <w:tcPr>
            <w:tcW w:w="450" w:type="dxa"/>
            <w:vAlign w:val="bottom"/>
          </w:tcPr>
          <w:p w:rsidR="00A267D5" w:rsidRDefault="00A267D5"/>
        </w:tc>
        <w:tc>
          <w:tcPr>
            <w:tcW w:w="1046" w:type="dxa"/>
            <w:vAlign w:val="bottom"/>
          </w:tcPr>
          <w:p w:rsidR="00A267D5" w:rsidRDefault="0032560D">
            <w:r>
              <w:t>Institute</w:t>
            </w:r>
            <w:r w:rsidR="005D3159"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267D5" w:rsidRDefault="00A267D5"/>
        </w:tc>
      </w:tr>
      <w:tr w:rsidR="00A267D5" w:rsidTr="00BE566F">
        <w:tc>
          <w:tcPr>
            <w:tcW w:w="1256" w:type="dxa"/>
            <w:vAlign w:val="bottom"/>
          </w:tcPr>
          <w:p w:rsidR="00A267D5" w:rsidRDefault="00A267D5"/>
        </w:tc>
        <w:tc>
          <w:tcPr>
            <w:tcW w:w="2974" w:type="dxa"/>
            <w:tcBorders>
              <w:top w:val="single" w:sz="4" w:space="0" w:color="auto"/>
            </w:tcBorders>
            <w:vAlign w:val="bottom"/>
          </w:tcPr>
          <w:p w:rsidR="00A267D5" w:rsidRDefault="00A267D5"/>
        </w:tc>
        <w:tc>
          <w:tcPr>
            <w:tcW w:w="450" w:type="dxa"/>
            <w:vAlign w:val="bottom"/>
          </w:tcPr>
          <w:p w:rsidR="00A267D5" w:rsidRDefault="00A267D5"/>
        </w:tc>
        <w:tc>
          <w:tcPr>
            <w:tcW w:w="1046" w:type="dxa"/>
            <w:vAlign w:val="bottom"/>
          </w:tcPr>
          <w:p w:rsidR="00A267D5" w:rsidRDefault="0032560D">
            <w:r>
              <w:t>Quiz no</w:t>
            </w:r>
            <w:r w:rsidR="005D3159"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267D5" w:rsidRDefault="00E56295">
            <w:r>
              <w:t>Quiz 1</w:t>
            </w:r>
          </w:p>
        </w:tc>
      </w:tr>
      <w:tr w:rsidR="00A267D5" w:rsidTr="00BE566F">
        <w:tc>
          <w:tcPr>
            <w:tcW w:w="1256" w:type="dxa"/>
            <w:vAlign w:val="bottom"/>
          </w:tcPr>
          <w:p w:rsidR="00A267D5" w:rsidRDefault="00A267D5"/>
        </w:tc>
        <w:tc>
          <w:tcPr>
            <w:tcW w:w="2974" w:type="dxa"/>
            <w:vAlign w:val="bottom"/>
          </w:tcPr>
          <w:p w:rsidR="00A267D5" w:rsidRDefault="00A267D5"/>
        </w:tc>
        <w:tc>
          <w:tcPr>
            <w:tcW w:w="450" w:type="dxa"/>
            <w:vAlign w:val="bottom"/>
          </w:tcPr>
          <w:p w:rsidR="00A267D5" w:rsidRDefault="00A267D5"/>
        </w:tc>
        <w:tc>
          <w:tcPr>
            <w:tcW w:w="1046" w:type="dxa"/>
            <w:vAlign w:val="bottom"/>
          </w:tcPr>
          <w:p w:rsidR="00A267D5" w:rsidRDefault="00912FDF">
            <w:sdt>
              <w:sdtPr>
                <w:id w:val="-1231453726"/>
                <w:placeholder>
                  <w:docPart w:val="C0FD0E9915C948278ED7CD567B4055BA"/>
                </w:placeholder>
                <w:temporary/>
                <w:showingPlcHdr/>
                <w15:appearance w15:val="hidden"/>
              </w:sdtPr>
              <w:sdtEndPr/>
              <w:sdtContent>
                <w:r w:rsidR="005D3159">
                  <w:t>Date</w:t>
                </w:r>
              </w:sdtContent>
            </w:sdt>
            <w:r w:rsidR="005D3159">
              <w:t>:</w:t>
            </w:r>
          </w:p>
        </w:tc>
        <w:tc>
          <w:tcPr>
            <w:tcW w:w="36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267D5" w:rsidRDefault="008058D9">
            <w:r>
              <w:t>27/01/2017</w:t>
            </w:r>
          </w:p>
        </w:tc>
      </w:tr>
    </w:tbl>
    <w:p w:rsidR="00A267D5" w:rsidRDefault="00A345EA">
      <w:pPr>
        <w:pStyle w:val="Instructions"/>
      </w:pPr>
      <w:r w:rsidRPr="00A345EA">
        <w:t>Please carefully read each question and then circle the letter of the correct answer.</w:t>
      </w:r>
    </w:p>
    <w:p w:rsidR="00287444" w:rsidRPr="00287444" w:rsidRDefault="00A131FE" w:rsidP="00287444">
      <w:pPr>
        <w:pStyle w:val="Question"/>
        <w:spacing w:line="276" w:lineRule="auto"/>
        <w:rPr>
          <w:rFonts w:eastAsia="Century Gothic"/>
        </w:rPr>
      </w:pPr>
      <w:r w:rsidRPr="00A131FE">
        <w:t>What does HTML stand for?</w:t>
      </w:r>
    </w:p>
    <w:p w:rsidR="00BE566F" w:rsidRPr="00CB6B09" w:rsidRDefault="00A131FE" w:rsidP="00287444">
      <w:pPr>
        <w:pStyle w:val="Answer"/>
        <w:spacing w:line="276" w:lineRule="auto"/>
      </w:pPr>
      <w:r w:rsidRPr="00A131FE">
        <w:t>Home page Tab Markup Language</w:t>
      </w:r>
    </w:p>
    <w:p w:rsidR="00BE566F" w:rsidRDefault="00A131FE" w:rsidP="00287444">
      <w:pPr>
        <w:pStyle w:val="Answer"/>
        <w:spacing w:line="276" w:lineRule="auto"/>
      </w:pPr>
      <w:r w:rsidRPr="00A131FE">
        <w:t>Hyperlinks and Text Markup Languag</w:t>
      </w:r>
      <w:r w:rsidR="005274C2">
        <w:t>e</w:t>
      </w:r>
    </w:p>
    <w:p w:rsidR="00BE566F" w:rsidRDefault="00680A3D" w:rsidP="00287444">
      <w:pPr>
        <w:pStyle w:val="Answer"/>
        <w:spacing w:line="276" w:lineRule="auto"/>
      </w:pPr>
      <w:r w:rsidRPr="00680A3D">
        <w:t>Hyper Text Markup Language</w:t>
      </w:r>
    </w:p>
    <w:p w:rsidR="00680A3D" w:rsidRDefault="00172256" w:rsidP="00287444">
      <w:pPr>
        <w:pStyle w:val="Answer"/>
        <w:spacing w:line="276" w:lineRule="auto"/>
      </w:pPr>
      <w:r w:rsidRPr="00172256">
        <w:t>Hyperlink Table Must Language</w:t>
      </w:r>
    </w:p>
    <w:p w:rsidR="00BE566F" w:rsidRDefault="00313562" w:rsidP="00287444">
      <w:pPr>
        <w:pStyle w:val="Question"/>
        <w:spacing w:line="276" w:lineRule="auto"/>
        <w:rPr>
          <w:rFonts w:eastAsia="Century Gothic"/>
          <w:szCs w:val="22"/>
        </w:rPr>
      </w:pPr>
      <w:r w:rsidRPr="00313562">
        <w:t>What is the correct HTML for creating a hyperlink?</w:t>
      </w:r>
    </w:p>
    <w:p w:rsidR="00BE566F" w:rsidRPr="00CB6B09" w:rsidRDefault="00B928E8" w:rsidP="00287444">
      <w:pPr>
        <w:pStyle w:val="Answer"/>
        <w:spacing w:line="276" w:lineRule="auto"/>
      </w:pPr>
      <w:r w:rsidRPr="00B928E8">
        <w:t xml:space="preserve">&lt;a </w:t>
      </w:r>
      <w:proofErr w:type="spellStart"/>
      <w:r w:rsidRPr="00B928E8">
        <w:t>url</w:t>
      </w:r>
      <w:proofErr w:type="spellEnd"/>
      <w:r w:rsidRPr="00B928E8">
        <w:t>="http://www.w3schools.com"&gt;W3Schools.com&lt;/a&gt;</w:t>
      </w:r>
    </w:p>
    <w:p w:rsidR="00BE566F" w:rsidRDefault="00504E02" w:rsidP="00287444">
      <w:pPr>
        <w:pStyle w:val="Answer"/>
        <w:spacing w:line="276" w:lineRule="auto"/>
      </w:pPr>
      <w:r w:rsidRPr="00504E02">
        <w:t>&lt;a&gt;http://www.w3schools.com&lt;/a&gt;</w:t>
      </w:r>
    </w:p>
    <w:p w:rsidR="00BE566F" w:rsidRDefault="005715B9" w:rsidP="00287444">
      <w:pPr>
        <w:pStyle w:val="Answer"/>
        <w:spacing w:line="276" w:lineRule="auto"/>
      </w:pPr>
      <w:r w:rsidRPr="005715B9">
        <w:t xml:space="preserve">&lt;a </w:t>
      </w:r>
      <w:proofErr w:type="spellStart"/>
      <w:r w:rsidRPr="005715B9">
        <w:t>href</w:t>
      </w:r>
      <w:proofErr w:type="spellEnd"/>
      <w:r w:rsidRPr="005715B9">
        <w:t>="http://www.udemy.com"&gt;Udemy&lt;/a&gt;</w:t>
      </w:r>
    </w:p>
    <w:p w:rsidR="005715B9" w:rsidRDefault="00743088" w:rsidP="00287444">
      <w:pPr>
        <w:pStyle w:val="Answer"/>
        <w:spacing w:line="276" w:lineRule="auto"/>
      </w:pPr>
      <w:r w:rsidRPr="00743088">
        <w:t>&lt;a link="http://www.w3schools.com"&gt;W3Schools.com&lt;/a&gt;</w:t>
      </w:r>
    </w:p>
    <w:p w:rsidR="00BE566F" w:rsidRDefault="001815C5" w:rsidP="00287444">
      <w:pPr>
        <w:pStyle w:val="Question"/>
        <w:spacing w:line="276" w:lineRule="auto"/>
        <w:rPr>
          <w:rFonts w:eastAsia="Century Gothic"/>
          <w:szCs w:val="22"/>
        </w:rPr>
      </w:pPr>
      <w:r w:rsidRPr="001815C5">
        <w:t>How can you make a numbered list?</w:t>
      </w:r>
    </w:p>
    <w:p w:rsidR="00BE566F" w:rsidRPr="00CB6B09" w:rsidRDefault="001815C5" w:rsidP="00287444">
      <w:pPr>
        <w:pStyle w:val="Answer"/>
        <w:spacing w:line="276" w:lineRule="auto"/>
      </w:pPr>
      <w:r w:rsidRPr="001815C5">
        <w:t>&lt;list&gt;</w:t>
      </w:r>
    </w:p>
    <w:p w:rsidR="00BE566F" w:rsidRDefault="001815C5" w:rsidP="00287444">
      <w:pPr>
        <w:pStyle w:val="Answer"/>
        <w:spacing w:line="276" w:lineRule="auto"/>
      </w:pPr>
      <w:r w:rsidRPr="001815C5">
        <w:t>&lt;</w:t>
      </w:r>
      <w:proofErr w:type="spellStart"/>
      <w:r w:rsidRPr="001815C5">
        <w:t>nl</w:t>
      </w:r>
      <w:proofErr w:type="spellEnd"/>
      <w:r w:rsidRPr="001815C5">
        <w:t>&gt;</w:t>
      </w:r>
    </w:p>
    <w:p w:rsidR="00BE566F" w:rsidRDefault="001815C5" w:rsidP="00287444">
      <w:pPr>
        <w:pStyle w:val="Answer"/>
        <w:spacing w:line="276" w:lineRule="auto"/>
      </w:pPr>
      <w:r w:rsidRPr="001815C5">
        <w:t>&lt;</w:t>
      </w:r>
      <w:proofErr w:type="spellStart"/>
      <w:r w:rsidRPr="001815C5">
        <w:t>ul</w:t>
      </w:r>
      <w:proofErr w:type="spellEnd"/>
      <w:r w:rsidRPr="001815C5">
        <w:t>&gt;</w:t>
      </w:r>
    </w:p>
    <w:p w:rsidR="001815C5" w:rsidRDefault="009716D7" w:rsidP="00287444">
      <w:pPr>
        <w:pStyle w:val="Answer"/>
        <w:spacing w:line="276" w:lineRule="auto"/>
      </w:pPr>
      <w:r w:rsidRPr="009716D7">
        <w:t>&lt;</w:t>
      </w:r>
      <w:proofErr w:type="spellStart"/>
      <w:r w:rsidRPr="009716D7">
        <w:t>ol</w:t>
      </w:r>
      <w:proofErr w:type="spellEnd"/>
      <w:r w:rsidRPr="009716D7">
        <w:t>&gt;</w:t>
      </w:r>
    </w:p>
    <w:p w:rsidR="009716D7" w:rsidRDefault="009716D7" w:rsidP="00287444">
      <w:pPr>
        <w:pStyle w:val="Question"/>
        <w:spacing w:line="276" w:lineRule="auto"/>
      </w:pPr>
      <w:r w:rsidRPr="009716D7">
        <w:t>What is the correct HTML for inserting an image?</w:t>
      </w:r>
    </w:p>
    <w:p w:rsidR="009716D7" w:rsidRDefault="009716D7" w:rsidP="00287444">
      <w:pPr>
        <w:pStyle w:val="Answer"/>
        <w:spacing w:line="276" w:lineRule="auto"/>
      </w:pPr>
      <w:r w:rsidRPr="009716D7">
        <w:t>&lt;</w:t>
      </w:r>
      <w:proofErr w:type="spellStart"/>
      <w:r w:rsidRPr="009716D7">
        <w:t>img</w:t>
      </w:r>
      <w:proofErr w:type="spellEnd"/>
      <w:r w:rsidRPr="009716D7">
        <w:t xml:space="preserve"> </w:t>
      </w:r>
      <w:proofErr w:type="spellStart"/>
      <w:r w:rsidRPr="009716D7">
        <w:t>src</w:t>
      </w:r>
      <w:proofErr w:type="spellEnd"/>
      <w:r w:rsidRPr="009716D7">
        <w:t>="image.png" alt="</w:t>
      </w:r>
      <w:proofErr w:type="spellStart"/>
      <w:r w:rsidRPr="009716D7">
        <w:t>MyImage</w:t>
      </w:r>
      <w:proofErr w:type="spellEnd"/>
      <w:r w:rsidRPr="009716D7">
        <w:t>"&gt;</w:t>
      </w:r>
    </w:p>
    <w:p w:rsidR="009716D7" w:rsidRDefault="009716D7" w:rsidP="00287444">
      <w:pPr>
        <w:pStyle w:val="Answer"/>
        <w:spacing w:line="276" w:lineRule="auto"/>
      </w:pPr>
      <w:r w:rsidRPr="009716D7">
        <w:t>&lt;</w:t>
      </w:r>
      <w:proofErr w:type="spellStart"/>
      <w:r w:rsidRPr="009716D7">
        <w:t>img</w:t>
      </w:r>
      <w:proofErr w:type="spellEnd"/>
      <w:r w:rsidRPr="009716D7">
        <w:t xml:space="preserve"> alt="</w:t>
      </w:r>
      <w:proofErr w:type="spellStart"/>
      <w:r w:rsidRPr="009716D7">
        <w:t>MyImage</w:t>
      </w:r>
      <w:proofErr w:type="spellEnd"/>
      <w:r w:rsidRPr="009716D7">
        <w:t>"&gt;image.gif&lt;/</w:t>
      </w:r>
      <w:proofErr w:type="spellStart"/>
      <w:r w:rsidRPr="009716D7">
        <w:t>img</w:t>
      </w:r>
      <w:proofErr w:type="spellEnd"/>
      <w:r w:rsidRPr="009716D7">
        <w:t>&gt;</w:t>
      </w:r>
    </w:p>
    <w:p w:rsidR="009716D7" w:rsidRDefault="009716D7" w:rsidP="00287444">
      <w:pPr>
        <w:pStyle w:val="Answer"/>
        <w:spacing w:line="276" w:lineRule="auto"/>
      </w:pPr>
      <w:r w:rsidRPr="009716D7">
        <w:t>&lt;</w:t>
      </w:r>
      <w:proofErr w:type="spellStart"/>
      <w:r w:rsidRPr="009716D7">
        <w:t>img</w:t>
      </w:r>
      <w:proofErr w:type="spellEnd"/>
      <w:r w:rsidRPr="009716D7">
        <w:t xml:space="preserve"> </w:t>
      </w:r>
      <w:proofErr w:type="spellStart"/>
      <w:r w:rsidRPr="009716D7">
        <w:t>href</w:t>
      </w:r>
      <w:proofErr w:type="spellEnd"/>
      <w:r w:rsidRPr="009716D7">
        <w:t>="image.gif" alt="</w:t>
      </w:r>
      <w:proofErr w:type="spellStart"/>
      <w:r w:rsidRPr="009716D7">
        <w:t>MyImage</w:t>
      </w:r>
      <w:proofErr w:type="spellEnd"/>
      <w:r w:rsidRPr="009716D7">
        <w:t>"&gt;</w:t>
      </w:r>
    </w:p>
    <w:p w:rsidR="00AB42ED" w:rsidRDefault="00446762" w:rsidP="00E96642">
      <w:pPr>
        <w:pStyle w:val="Answer"/>
        <w:spacing w:line="276" w:lineRule="auto"/>
      </w:pPr>
      <w:r w:rsidRPr="00446762">
        <w:t xml:space="preserve">&lt;image </w:t>
      </w:r>
      <w:proofErr w:type="spellStart"/>
      <w:r w:rsidRPr="00446762">
        <w:t>src</w:t>
      </w:r>
      <w:proofErr w:type="spellEnd"/>
      <w:r w:rsidRPr="00446762">
        <w:t>="image.gif" alt="</w:t>
      </w:r>
      <w:proofErr w:type="spellStart"/>
      <w:r w:rsidRPr="00446762">
        <w:t>MyImage</w:t>
      </w:r>
      <w:proofErr w:type="spellEnd"/>
      <w:r w:rsidRPr="00446762">
        <w:t>"&gt;</w:t>
      </w:r>
    </w:p>
    <w:p w:rsidR="009716D7" w:rsidRDefault="00E96642" w:rsidP="00E96642">
      <w:pPr>
        <w:pStyle w:val="Question"/>
      </w:pPr>
      <w:r w:rsidRPr="00E96642">
        <w:lastRenderedPageBreak/>
        <w:t>What is wrong with this code? There is something missing. Fill in ONLY the missing character/word/tag.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  <w:t>&lt;!DOCTYPE html&gt;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  <w:t>&lt;html&gt;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  <w:t>&lt;head&gt;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  <w:t>&lt;title&gt;Page Title&lt;/title&gt;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  <w:t>&lt;/head&gt;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  <w:t>&lt;body&gt;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  <w:t>&lt;h1&gt;This is a Heading&lt;h1&gt;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  <w:t>&lt;p&gt;This is a paragraph.&lt;/p&gt;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  <w:t>&lt;/body&gt;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  <w:t>&lt;/html&gt;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  <w:t>---------</w:t>
      </w:r>
    </w:p>
    <w:p w:rsidR="000C0EDC" w:rsidRPr="000C0EDC" w:rsidRDefault="000C0EDC" w:rsidP="009118DE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bCs/>
          <w:color w:val="262626" w:themeColor="text1" w:themeTint="D9"/>
          <w:lang w:eastAsia="en-US"/>
        </w:rPr>
        <w:t>Choose the right answer.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color w:val="262626" w:themeColor="text1" w:themeTint="D9"/>
          <w:lang w:eastAsia="en-US"/>
        </w:rPr>
        <w:t>a: \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color w:val="262626" w:themeColor="text1" w:themeTint="D9"/>
          <w:lang w:eastAsia="en-US"/>
        </w:rPr>
        <w:t>b: "</w:t>
      </w:r>
    </w:p>
    <w:p w:rsidR="000C0EDC" w:rsidRPr="000C0EDC" w:rsidRDefault="000C0EDC" w:rsidP="000C0ED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color w:val="262626" w:themeColor="text1" w:themeTint="D9"/>
          <w:lang w:eastAsia="en-US"/>
        </w:rPr>
        <w:t>c: /</w:t>
      </w:r>
    </w:p>
    <w:p w:rsidR="009118DE" w:rsidRDefault="000C0EDC" w:rsidP="009118DE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Times New Roman"/>
          <w:color w:val="262626" w:themeColor="text1" w:themeTint="D9"/>
          <w:lang w:eastAsia="en-US"/>
        </w:rPr>
      </w:pPr>
      <w:r w:rsidRPr="000C0EDC">
        <w:rPr>
          <w:rFonts w:asciiTheme="majorHAnsi" w:eastAsia="Times New Roman" w:hAnsiTheme="majorHAnsi" w:cs="Times New Roman"/>
          <w:color w:val="262626" w:themeColor="text1" w:themeTint="D9"/>
          <w:lang w:eastAsia="en-US"/>
        </w:rPr>
        <w:t>d: .</w:t>
      </w:r>
    </w:p>
    <w:p w:rsidR="00A1094D" w:rsidRPr="00A1094D" w:rsidRDefault="00A1094D" w:rsidP="00A1094D">
      <w:pPr>
        <w:pStyle w:val="Question"/>
        <w:rPr>
          <w:rFonts w:eastAsia="Century Gothic"/>
          <w:szCs w:val="22"/>
        </w:rPr>
      </w:pPr>
      <w:r w:rsidRPr="00A1094D">
        <w:t xml:space="preserve">What </w:t>
      </w:r>
      <w:r w:rsidR="003871EC">
        <w:t>does the DOCTYPE declaration do?</w:t>
      </w:r>
    </w:p>
    <w:p w:rsidR="003A6839" w:rsidRDefault="00187A63" w:rsidP="00187A63">
      <w:pPr>
        <w:pStyle w:val="Answer"/>
      </w:pPr>
      <w:r w:rsidRPr="00187A63">
        <w:t>Declares the document is written in specific code for the web server.</w:t>
      </w:r>
    </w:p>
    <w:p w:rsidR="003A6839" w:rsidRDefault="00B76165" w:rsidP="00B76165">
      <w:pPr>
        <w:pStyle w:val="Answer"/>
      </w:pPr>
      <w:r w:rsidRPr="00B76165">
        <w:t>Tells the browser which type of HTML is used on a webpage and the browsers use DOCTYPE to determine how to render a page.</w:t>
      </w:r>
    </w:p>
    <w:p w:rsidR="003A6839" w:rsidRDefault="00B76165" w:rsidP="00B76165">
      <w:pPr>
        <w:pStyle w:val="Answer"/>
      </w:pPr>
      <w:r w:rsidRPr="00B76165">
        <w:t>It's a comment for user reference.</w:t>
      </w:r>
    </w:p>
    <w:p w:rsidR="00C10EF2" w:rsidRDefault="00C10EF2" w:rsidP="00C10EF2">
      <w:pPr>
        <w:pStyle w:val="Answer"/>
      </w:pPr>
      <w:r w:rsidRPr="00C10EF2">
        <w:t>d: Nothing.</w:t>
      </w:r>
    </w:p>
    <w:p w:rsidR="0041227C" w:rsidRDefault="006565E2" w:rsidP="006565E2">
      <w:pPr>
        <w:pStyle w:val="Question"/>
      </w:pPr>
      <w:r w:rsidRPr="006565E2">
        <w:lastRenderedPageBreak/>
        <w:t>True or false. HTML pages needs to be uploaded to a web server to run?</w:t>
      </w:r>
    </w:p>
    <w:p w:rsidR="0041227C" w:rsidRDefault="00180F22" w:rsidP="00180F22">
      <w:pPr>
        <w:pStyle w:val="Answer"/>
      </w:pPr>
      <w:r w:rsidRPr="00180F22">
        <w:t>True</w:t>
      </w:r>
    </w:p>
    <w:p w:rsidR="0041227C" w:rsidRDefault="004D2170" w:rsidP="004D2170">
      <w:pPr>
        <w:pStyle w:val="Answer"/>
      </w:pPr>
      <w:r w:rsidRPr="004D2170">
        <w:t>False</w:t>
      </w:r>
    </w:p>
    <w:p w:rsidR="0041227C" w:rsidRDefault="00134695" w:rsidP="00134695">
      <w:pPr>
        <w:pStyle w:val="Question"/>
      </w:pPr>
      <w:r w:rsidRPr="00134695">
        <w:t>If an image isn't being displayed in your browser and your code looks correct the problem could be...</w:t>
      </w:r>
    </w:p>
    <w:p w:rsidR="00134695" w:rsidRDefault="00134695" w:rsidP="00134695">
      <w:pPr>
        <w:pStyle w:val="Answer"/>
      </w:pPr>
      <w:r w:rsidRPr="00134695">
        <w:t>The path to it in is incorrect.</w:t>
      </w:r>
    </w:p>
    <w:p w:rsidR="00134695" w:rsidRDefault="00B414E9" w:rsidP="00B414E9">
      <w:pPr>
        <w:pStyle w:val="Answer"/>
      </w:pPr>
      <w:r w:rsidRPr="00B414E9">
        <w:t>The spelling of the file of the image is different to that of .</w:t>
      </w:r>
    </w:p>
    <w:p w:rsidR="00B414E9" w:rsidRDefault="005D2D68" w:rsidP="005D2D68">
      <w:pPr>
        <w:pStyle w:val="Answer"/>
      </w:pPr>
      <w:r w:rsidRPr="005D2D68">
        <w:t>The image doesn't exist!</w:t>
      </w:r>
    </w:p>
    <w:p w:rsidR="005D2D68" w:rsidRDefault="00B13935" w:rsidP="00B13935">
      <w:pPr>
        <w:pStyle w:val="Answer"/>
      </w:pPr>
      <w:r w:rsidRPr="00B13935">
        <w:t>Any of the above.</w:t>
      </w:r>
    </w:p>
    <w:p w:rsidR="00F658B6" w:rsidRDefault="009E6084" w:rsidP="00F658B6">
      <w:pPr>
        <w:pStyle w:val="Question"/>
      </w:pPr>
      <w:r>
        <w:rPr>
          <w:rStyle w:val="boldtext"/>
        </w:rPr>
        <w:t>Which tag creates a check box for a form in HTML?</w:t>
      </w:r>
    </w:p>
    <w:p w:rsidR="009E6084" w:rsidRDefault="009E6084" w:rsidP="00F658B6">
      <w:pPr>
        <w:pStyle w:val="Answer"/>
      </w:pPr>
      <w:r>
        <w:t>&lt;checkbox&gt;</w:t>
      </w:r>
    </w:p>
    <w:p w:rsidR="00F658B6" w:rsidRDefault="009E6084" w:rsidP="00F658B6">
      <w:pPr>
        <w:pStyle w:val="Answer"/>
      </w:pPr>
      <w:r>
        <w:t>&lt;input type="checkbox"&gt;</w:t>
      </w:r>
    </w:p>
    <w:p w:rsidR="009E6084" w:rsidRDefault="009E6084" w:rsidP="00261024">
      <w:pPr>
        <w:pStyle w:val="Answer"/>
      </w:pPr>
      <w:r>
        <w:t>&lt;input=checkbox&gt;</w:t>
      </w:r>
    </w:p>
    <w:p w:rsidR="009E6084" w:rsidRDefault="009E6084" w:rsidP="00261024">
      <w:pPr>
        <w:pStyle w:val="Answer"/>
      </w:pPr>
      <w:r>
        <w:t>&lt;input checkbox&gt;</w:t>
      </w:r>
    </w:p>
    <w:p w:rsidR="00F658B6" w:rsidRDefault="0088186C" w:rsidP="00F658B6">
      <w:pPr>
        <w:pStyle w:val="Question"/>
      </w:pPr>
      <w:r>
        <w:rPr>
          <w:rStyle w:val="boldtext"/>
        </w:rPr>
        <w:t>To create a combo box (drop down box) which tag will you use?</w:t>
      </w:r>
    </w:p>
    <w:p w:rsidR="00F658B6" w:rsidRDefault="0088186C" w:rsidP="00F658B6">
      <w:pPr>
        <w:pStyle w:val="Answer"/>
      </w:pPr>
      <w:r>
        <w:t>&lt;select&gt;</w:t>
      </w:r>
    </w:p>
    <w:p w:rsidR="00F658B6" w:rsidRDefault="00543B2B" w:rsidP="00F658B6">
      <w:pPr>
        <w:pStyle w:val="Answer"/>
      </w:pPr>
      <w:r>
        <w:t>&lt;list&gt;</w:t>
      </w:r>
    </w:p>
    <w:p w:rsidR="00543B2B" w:rsidRDefault="009C711B" w:rsidP="00F658B6">
      <w:pPr>
        <w:pStyle w:val="Answer"/>
      </w:pPr>
      <w:r>
        <w:t>&lt;input type="dropdown"&gt;</w:t>
      </w:r>
    </w:p>
    <w:p w:rsidR="009C711B" w:rsidRDefault="00120D29" w:rsidP="00F658B6">
      <w:pPr>
        <w:pStyle w:val="Answer"/>
      </w:pPr>
      <w:r>
        <w:t>all of above</w:t>
      </w:r>
    </w:p>
    <w:p w:rsidR="00134695" w:rsidRDefault="00134695" w:rsidP="00134695">
      <w:pPr>
        <w:pStyle w:val="Question"/>
        <w:numPr>
          <w:ilvl w:val="0"/>
          <w:numId w:val="0"/>
        </w:numPr>
        <w:ind w:left="360"/>
      </w:pPr>
    </w:p>
    <w:p w:rsidR="000C0EDC" w:rsidRDefault="000C0EDC" w:rsidP="000C0EDC">
      <w:pPr>
        <w:pStyle w:val="Question"/>
        <w:numPr>
          <w:ilvl w:val="0"/>
          <w:numId w:val="0"/>
        </w:numPr>
        <w:ind w:left="360"/>
      </w:pPr>
    </w:p>
    <w:sectPr w:rsidR="000C0ED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B14" w:rsidRDefault="007C5B14">
      <w:pPr>
        <w:spacing w:line="240" w:lineRule="auto"/>
      </w:pPr>
      <w:r>
        <w:separator/>
      </w:r>
    </w:p>
  </w:endnote>
  <w:endnote w:type="continuationSeparator" w:id="0">
    <w:p w:rsidR="007C5B14" w:rsidRDefault="007C5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D5" w:rsidRDefault="005D315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A17F6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B14" w:rsidRDefault="007C5B14">
      <w:pPr>
        <w:spacing w:line="240" w:lineRule="auto"/>
      </w:pPr>
      <w:r>
        <w:separator/>
      </w:r>
    </w:p>
  </w:footnote>
  <w:footnote w:type="continuationSeparator" w:id="0">
    <w:p w:rsidR="007C5B14" w:rsidRDefault="007C5B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23048B"/>
    <w:multiLevelType w:val="hybridMultilevel"/>
    <w:tmpl w:val="5A12E1B8"/>
    <w:lvl w:ilvl="0" w:tplc="99BAFD8E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F0901E">
      <w:start w:val="1"/>
      <w:numFmt w:val="lowerLetter"/>
      <w:pStyle w:val="Answ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5F"/>
    <w:rsid w:val="000C0EDC"/>
    <w:rsid w:val="00120D29"/>
    <w:rsid w:val="00134695"/>
    <w:rsid w:val="00172256"/>
    <w:rsid w:val="00180F22"/>
    <w:rsid w:val="001815C5"/>
    <w:rsid w:val="00187A63"/>
    <w:rsid w:val="00214942"/>
    <w:rsid w:val="00287444"/>
    <w:rsid w:val="00295965"/>
    <w:rsid w:val="002F3744"/>
    <w:rsid w:val="00313562"/>
    <w:rsid w:val="0032560D"/>
    <w:rsid w:val="003871EC"/>
    <w:rsid w:val="003A6839"/>
    <w:rsid w:val="003C0CA0"/>
    <w:rsid w:val="0041227C"/>
    <w:rsid w:val="00446762"/>
    <w:rsid w:val="004D2170"/>
    <w:rsid w:val="00504E02"/>
    <w:rsid w:val="005274C2"/>
    <w:rsid w:val="00543B2B"/>
    <w:rsid w:val="00561364"/>
    <w:rsid w:val="005715B9"/>
    <w:rsid w:val="005D2D68"/>
    <w:rsid w:val="005D3159"/>
    <w:rsid w:val="006565E2"/>
    <w:rsid w:val="00680A3D"/>
    <w:rsid w:val="00743088"/>
    <w:rsid w:val="007A17F6"/>
    <w:rsid w:val="007C5B14"/>
    <w:rsid w:val="008058D9"/>
    <w:rsid w:val="0088186C"/>
    <w:rsid w:val="0090560F"/>
    <w:rsid w:val="009118DE"/>
    <w:rsid w:val="009716D7"/>
    <w:rsid w:val="00974B04"/>
    <w:rsid w:val="009C711B"/>
    <w:rsid w:val="009E6084"/>
    <w:rsid w:val="00A1094D"/>
    <w:rsid w:val="00A131FE"/>
    <w:rsid w:val="00A267D5"/>
    <w:rsid w:val="00A345EA"/>
    <w:rsid w:val="00AB42ED"/>
    <w:rsid w:val="00B07787"/>
    <w:rsid w:val="00B13935"/>
    <w:rsid w:val="00B414E9"/>
    <w:rsid w:val="00B76165"/>
    <w:rsid w:val="00B928E8"/>
    <w:rsid w:val="00BD305F"/>
    <w:rsid w:val="00BE566F"/>
    <w:rsid w:val="00C10EF2"/>
    <w:rsid w:val="00C50286"/>
    <w:rsid w:val="00C70C08"/>
    <w:rsid w:val="00DA493E"/>
    <w:rsid w:val="00E56295"/>
    <w:rsid w:val="00E96642"/>
    <w:rsid w:val="00EA24CB"/>
    <w:rsid w:val="00EB5D6B"/>
    <w:rsid w:val="00F6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A47A13"/>
  <w15:chartTrackingRefBased/>
  <w15:docId w15:val="{AC122350-35A9-47FC-B9C7-F60CC35B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596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120" w:after="360"/>
      <w:jc w:val="center"/>
      <w:outlineLvl w:val="0"/>
    </w:pPr>
    <w:rPr>
      <w:rFonts w:asciiTheme="majorHAnsi" w:eastAsiaTheme="majorEastAsia" w:hAnsiTheme="majorHAnsi" w:cs="Times New Roman"/>
      <w:b/>
      <w:b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="Times New Roman"/>
      <w:b/>
      <w:bCs/>
      <w:sz w:val="28"/>
      <w:szCs w:val="28"/>
      <w:lang w:eastAsia="en-US"/>
    </w:rPr>
  </w:style>
  <w:style w:type="paragraph" w:customStyle="1" w:styleId="Question">
    <w:name w:val="Question"/>
    <w:basedOn w:val="Normal"/>
    <w:uiPriority w:val="3"/>
    <w:qFormat/>
    <w:rsid w:val="00295965"/>
    <w:pPr>
      <w:keepNext/>
      <w:numPr>
        <w:numId w:val="1"/>
      </w:numPr>
      <w:spacing w:before="480" w:after="120"/>
    </w:pPr>
    <w:rPr>
      <w:rFonts w:eastAsia="Times New Roman" w:cs="Times New Roman"/>
      <w:szCs w:val="24"/>
      <w:lang w:eastAsia="en-US"/>
    </w:rPr>
  </w:style>
  <w:style w:type="paragraph" w:customStyle="1" w:styleId="Answer">
    <w:name w:val="Answer"/>
    <w:basedOn w:val="Normal"/>
    <w:uiPriority w:val="4"/>
    <w:qFormat/>
    <w:rsid w:val="00295965"/>
    <w:pPr>
      <w:numPr>
        <w:ilvl w:val="1"/>
        <w:numId w:val="3"/>
      </w:numPr>
      <w:spacing w:after="120"/>
    </w:pPr>
    <w:rPr>
      <w:rFonts w:eastAsia="Century Gothic" w:cs="Times New Roman"/>
      <w:szCs w:val="22"/>
      <w:lang w:eastAsia="en-US"/>
    </w:rPr>
  </w:style>
  <w:style w:type="paragraph" w:customStyle="1" w:styleId="Instructions">
    <w:name w:val="Instructions"/>
    <w:basedOn w:val="Normal"/>
    <w:next w:val="Question"/>
    <w:uiPriority w:val="2"/>
    <w:qFormat/>
    <w:pPr>
      <w:pBdr>
        <w:bottom w:val="single" w:sz="4" w:space="3" w:color="auto"/>
      </w:pBdr>
      <w:spacing w:before="400" w:line="240" w:lineRule="auto"/>
    </w:pPr>
    <w:rPr>
      <w:rFonts w:eastAsia="Times New Roman" w:cs="Times New Roman"/>
      <w:i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itle">
    <w:name w:val="Title"/>
    <w:basedOn w:val="Normal"/>
    <w:link w:val="TitleChar"/>
    <w:uiPriority w:val="1"/>
    <w:qFormat/>
    <w:pPr>
      <w:spacing w:before="120" w:after="360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8"/>
      <w:szCs w:val="56"/>
    </w:rPr>
  </w:style>
  <w:style w:type="paragraph" w:styleId="NormalWeb">
    <w:name w:val="Normal (Web)"/>
    <w:basedOn w:val="Normal"/>
    <w:uiPriority w:val="99"/>
    <w:semiHidden/>
    <w:unhideWhenUsed/>
    <w:rsid w:val="000C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ldtext">
    <w:name w:val="bold_text"/>
    <w:basedOn w:val="DefaultParagraphFont"/>
    <w:rsid w:val="009E6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saa\Downloads\tf1639255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7BBB55217724C948940BBDDB3C51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DEF29-6DB6-40FE-9D69-1B5ADCEC07C8}"/>
      </w:docPartPr>
      <w:docPartBody>
        <w:p w:rsidR="00A27B2C" w:rsidRDefault="00F73817">
          <w:pPr>
            <w:pStyle w:val="A7BBB55217724C948940BBDDB3C51E79"/>
          </w:pPr>
          <w:r>
            <w:t>Instructor</w:t>
          </w:r>
        </w:p>
      </w:docPartBody>
    </w:docPart>
    <w:docPart>
      <w:docPartPr>
        <w:name w:val="79300DA45E2C4C1E93ED0AC5C1F85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F41FD9-CB65-473E-822D-A00E1742644C}"/>
      </w:docPartPr>
      <w:docPartBody>
        <w:p w:rsidR="00A27B2C" w:rsidRDefault="00F73817">
          <w:pPr>
            <w:pStyle w:val="79300DA45E2C4C1E93ED0AC5C1F85F14"/>
          </w:pPr>
          <w:r>
            <w:t>Name</w:t>
          </w:r>
        </w:p>
      </w:docPartBody>
    </w:docPart>
    <w:docPart>
      <w:docPartPr>
        <w:name w:val="39A3F4768D914D17A883F9644C6A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D3E0-6CD9-47AA-9EC9-D01F64BE1F5F}"/>
      </w:docPartPr>
      <w:docPartBody>
        <w:p w:rsidR="00A27B2C" w:rsidRDefault="00F73817">
          <w:pPr>
            <w:pStyle w:val="39A3F4768D914D17A883F9644C6A26B7"/>
          </w:pPr>
          <w:r>
            <w:t>Results</w:t>
          </w:r>
        </w:p>
      </w:docPartBody>
    </w:docPart>
    <w:docPart>
      <w:docPartPr>
        <w:name w:val="C0FD0E9915C948278ED7CD567B405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3CD2A-4010-4459-84BC-6406169D8DE3}"/>
      </w:docPartPr>
      <w:docPartBody>
        <w:p w:rsidR="00A27B2C" w:rsidRDefault="00F73817">
          <w:pPr>
            <w:pStyle w:val="C0FD0E9915C948278ED7CD567B4055BA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817"/>
    <w:rsid w:val="008013E5"/>
    <w:rsid w:val="00A27B2C"/>
    <w:rsid w:val="00F7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983760E13A4F3892E14CAEAF1535A5">
    <w:name w:val="5C983760E13A4F3892E14CAEAF1535A5"/>
  </w:style>
  <w:style w:type="paragraph" w:customStyle="1" w:styleId="A7BBB55217724C948940BBDDB3C51E79">
    <w:name w:val="A7BBB55217724C948940BBDDB3C51E79"/>
  </w:style>
  <w:style w:type="paragraph" w:customStyle="1" w:styleId="89255F7EF13B4DEEAE104838B650BA17">
    <w:name w:val="89255F7EF13B4DEEAE104838B650BA17"/>
  </w:style>
  <w:style w:type="paragraph" w:customStyle="1" w:styleId="79300DA45E2C4C1E93ED0AC5C1F85F14">
    <w:name w:val="79300DA45E2C4C1E93ED0AC5C1F85F14"/>
  </w:style>
  <w:style w:type="paragraph" w:customStyle="1" w:styleId="2430BA0AE7A54A1EA77B7F182D8670FF">
    <w:name w:val="2430BA0AE7A54A1EA77B7F182D8670FF"/>
  </w:style>
  <w:style w:type="paragraph" w:customStyle="1" w:styleId="39A3F4768D914D17A883F9644C6A26B7">
    <w:name w:val="39A3F4768D914D17A883F9644C6A26B7"/>
  </w:style>
  <w:style w:type="paragraph" w:customStyle="1" w:styleId="CB91C1BE7F7244999B88C546A224AEB4">
    <w:name w:val="CB91C1BE7F7244999B88C546A224AEB4"/>
  </w:style>
  <w:style w:type="paragraph" w:customStyle="1" w:styleId="C721018950BF4968AD9A40C37B80374C">
    <w:name w:val="C721018950BF4968AD9A40C37B80374C"/>
  </w:style>
  <w:style w:type="paragraph" w:customStyle="1" w:styleId="578DE157ED654FEB90CFC0FE73116B92">
    <w:name w:val="578DE157ED654FEB90CFC0FE73116B92"/>
  </w:style>
  <w:style w:type="paragraph" w:customStyle="1" w:styleId="F858DD6043444954B23286C3CC7D6C27">
    <w:name w:val="F858DD6043444954B23286C3CC7D6C27"/>
  </w:style>
  <w:style w:type="paragraph" w:customStyle="1" w:styleId="EDA6A1629C5D43B1A7F5BB11C6FF7AF5">
    <w:name w:val="EDA6A1629C5D43B1A7F5BB11C6FF7AF5"/>
  </w:style>
  <w:style w:type="paragraph" w:customStyle="1" w:styleId="C0FD0E9915C948278ED7CD567B4055BA">
    <w:name w:val="C0FD0E9915C948278ED7CD567B4055BA"/>
  </w:style>
  <w:style w:type="paragraph" w:customStyle="1" w:styleId="607636F69C1A4157B57F6ACFD7CEA449">
    <w:name w:val="607636F69C1A4157B57F6ACFD7CEA449"/>
  </w:style>
  <w:style w:type="paragraph" w:customStyle="1" w:styleId="B2A54589CDE048CF969CE3B9BB525AF7">
    <w:name w:val="B2A54589CDE048CF969CE3B9BB525AF7"/>
  </w:style>
  <w:style w:type="paragraph" w:customStyle="1" w:styleId="A69E8F06FFEC4D0E9CCB10EDC4E6171D">
    <w:name w:val="A69E8F06FFEC4D0E9CCB10EDC4E6171D"/>
  </w:style>
  <w:style w:type="paragraph" w:customStyle="1" w:styleId="A7DEEC0EB1E643A986A3B5AD6ED3AC5D">
    <w:name w:val="A7DEEC0EB1E643A986A3B5AD6ED3AC5D"/>
  </w:style>
  <w:style w:type="paragraph" w:customStyle="1" w:styleId="27E95DFB50554CCCAB94B8036FB2B722">
    <w:name w:val="27E95DFB50554CCCAB94B8036FB2B722"/>
  </w:style>
  <w:style w:type="paragraph" w:customStyle="1" w:styleId="167527ED44FF414289E54628EBA32907">
    <w:name w:val="167527ED44FF414289E54628EBA32907"/>
  </w:style>
  <w:style w:type="paragraph" w:customStyle="1" w:styleId="EFB79BFA293B42D4A01600110927673D">
    <w:name w:val="EFB79BFA293B42D4A01600110927673D"/>
  </w:style>
  <w:style w:type="paragraph" w:customStyle="1" w:styleId="EECFE4A942E04C79AD8B026A2807090F">
    <w:name w:val="EECFE4A942E04C79AD8B026A2807090F"/>
  </w:style>
  <w:style w:type="paragraph" w:customStyle="1" w:styleId="A5044EBA7F6641E39383B4FE10522FC2">
    <w:name w:val="A5044EBA7F6641E39383B4FE10522FC2"/>
  </w:style>
  <w:style w:type="paragraph" w:customStyle="1" w:styleId="1079C24CC7B3415898BE5D6993E9277C">
    <w:name w:val="1079C24CC7B3415898BE5D6993E9277C"/>
  </w:style>
  <w:style w:type="paragraph" w:customStyle="1" w:styleId="88CF50B51ABB405EAB111012115753E1">
    <w:name w:val="88CF50B51ABB405EAB111012115753E1"/>
  </w:style>
  <w:style w:type="paragraph" w:customStyle="1" w:styleId="49D531F4ADF34BAFAE30272F98A23718">
    <w:name w:val="49D531F4ADF34BAFAE30272F98A23718"/>
  </w:style>
  <w:style w:type="paragraph" w:customStyle="1" w:styleId="B94090CD9E1743C28D81AD68695D2481">
    <w:name w:val="B94090CD9E1743C28D81AD68695D2481"/>
  </w:style>
  <w:style w:type="paragraph" w:customStyle="1" w:styleId="5499EE4941D44FD28FC459805C573735">
    <w:name w:val="5499EE4941D44FD28FC459805C573735"/>
  </w:style>
  <w:style w:type="paragraph" w:customStyle="1" w:styleId="7D6FE7999A0D434A8A2AAAA1F87D7AE1">
    <w:name w:val="7D6FE7999A0D434A8A2AAAA1F87D7AE1"/>
    <w:rsid w:val="00A27B2C"/>
  </w:style>
  <w:style w:type="paragraph" w:customStyle="1" w:styleId="87FDEE7DB9A742189439DFD585D621A7">
    <w:name w:val="87FDEE7DB9A742189439DFD585D621A7"/>
    <w:rsid w:val="00A27B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ultiple Ch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tf16392550.dotx</Template>
  <TotalTime>0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Saju</dc:creator>
  <cp:keywords/>
  <dc:description/>
  <cp:lastModifiedBy>Sk Saju</cp:lastModifiedBy>
  <cp:revision>2</cp:revision>
  <dcterms:created xsi:type="dcterms:W3CDTF">2017-01-27T17:10:00Z</dcterms:created>
  <dcterms:modified xsi:type="dcterms:W3CDTF">2017-01-27T17:10:00Z</dcterms:modified>
</cp:coreProperties>
</file>